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CE5" w:rsidRDefault="00444CE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statement is not true about the IONIC framework?</w:t>
      </w:r>
      <w:r w:rsidR="002F33C2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-  </w:t>
      </w:r>
      <w:r w:rsidR="002F33C2" w:rsidRPr="002F33C2">
        <w:rPr>
          <w:rFonts w:ascii="Arial" w:hAnsi="Arial" w:cs="Arial"/>
          <w:color w:val="5B5B5B"/>
          <w:sz w:val="27"/>
          <w:szCs w:val="27"/>
          <w:shd w:val="clear" w:color="auto" w:fill="F8F9FA"/>
        </w:rPr>
        <w:t>It is built on top of Cascading, Scalding, C++ and</w:t>
      </w:r>
      <w:proofErr w:type="gramStart"/>
      <w:r w:rsidR="002F33C2" w:rsidRPr="002F33C2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  </w:t>
      </w:r>
      <w:proofErr w:type="spellStart"/>
      <w:r w:rsidR="002F33C2" w:rsidRPr="002F33C2">
        <w:rPr>
          <w:rFonts w:ascii="Arial" w:hAnsi="Arial" w:cs="Arial"/>
          <w:color w:val="5B5B5B"/>
          <w:sz w:val="27"/>
          <w:szCs w:val="27"/>
          <w:shd w:val="clear" w:color="auto" w:fill="F8F9FA"/>
        </w:rPr>
        <w:t>nodeJS</w:t>
      </w:r>
      <w:proofErr w:type="spellEnd"/>
      <w:proofErr w:type="gramEnd"/>
    </w:p>
    <w:p w:rsidR="006A62A5" w:rsidRPr="006A62A5" w:rsidRDefault="006A62A5" w:rsidP="006A62A5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6A62A5">
        <w:rPr>
          <w:rFonts w:ascii="Arial" w:eastAsia="Times New Roman" w:hAnsi="Arial" w:cs="Arial"/>
          <w:color w:val="4A4A4A"/>
          <w:sz w:val="24"/>
          <w:szCs w:val="24"/>
        </w:rPr>
        <w:t>Many components in Ionic purposely have both padding and margin reset set to zero. Developers can easily control padding and margins throughout the app.</w:t>
      </w:r>
    </w:p>
    <w:p w:rsidR="006A62A5" w:rsidRPr="006A62A5" w:rsidRDefault="006A62A5" w:rsidP="006A62A5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6A62A5">
        <w:rPr>
          <w:rFonts w:ascii="Arial" w:eastAsia="Times New Roman" w:hAnsi="Arial" w:cs="Arial"/>
          <w:color w:val="4A4A4A"/>
          <w:sz w:val="24"/>
          <w:szCs w:val="24"/>
        </w:rPr>
        <w:t>The </w:t>
      </w:r>
      <w:r w:rsidRPr="006A62A5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padding</w:t>
      </w:r>
      <w:r w:rsidRPr="006A62A5">
        <w:rPr>
          <w:rFonts w:ascii="Arial" w:eastAsia="Times New Roman" w:hAnsi="Arial" w:cs="Arial"/>
          <w:color w:val="4A4A4A"/>
          <w:sz w:val="24"/>
          <w:szCs w:val="24"/>
        </w:rPr>
        <w:t> utility classes add a default 10px between the outer box of the element and its inner content.</w:t>
      </w:r>
    </w:p>
    <w:p w:rsidR="006A62A5" w:rsidRPr="006A62A5" w:rsidRDefault="006A62A5" w:rsidP="006A62A5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6A62A5">
        <w:rPr>
          <w:rFonts w:ascii="Arial" w:eastAsia="Times New Roman" w:hAnsi="Arial" w:cs="Arial"/>
          <w:color w:val="4A4A4A"/>
          <w:sz w:val="24"/>
          <w:szCs w:val="24"/>
        </w:rPr>
        <w:t>Other utility classes like </w:t>
      </w:r>
      <w:r w:rsidRPr="006A62A5">
        <w:rPr>
          <w:rFonts w:ascii="Consolas" w:eastAsia="Times New Roman" w:hAnsi="Consolas" w:cs="Consolas"/>
          <w:color w:val="C7254E"/>
          <w:shd w:val="clear" w:color="auto" w:fill="F9F2F4"/>
        </w:rPr>
        <w:t>padding-vertical</w:t>
      </w:r>
      <w:r w:rsidRPr="006A62A5">
        <w:rPr>
          <w:rFonts w:ascii="Arial" w:eastAsia="Times New Roman" w:hAnsi="Arial" w:cs="Arial"/>
          <w:color w:val="4A4A4A"/>
          <w:sz w:val="24"/>
          <w:szCs w:val="24"/>
        </w:rPr>
        <w:t>, </w:t>
      </w:r>
      <w:r w:rsidRPr="006A62A5">
        <w:rPr>
          <w:rFonts w:ascii="Consolas" w:eastAsia="Times New Roman" w:hAnsi="Consolas" w:cs="Consolas"/>
          <w:color w:val="C7254E"/>
          <w:shd w:val="clear" w:color="auto" w:fill="F9F2F4"/>
        </w:rPr>
        <w:t>padding-top</w:t>
      </w:r>
      <w:r w:rsidRPr="006A62A5">
        <w:rPr>
          <w:rFonts w:ascii="Arial" w:eastAsia="Times New Roman" w:hAnsi="Arial" w:cs="Arial"/>
          <w:color w:val="4A4A4A"/>
          <w:sz w:val="24"/>
          <w:szCs w:val="24"/>
        </w:rPr>
        <w:t>, </w:t>
      </w:r>
      <w:r w:rsidRPr="006A62A5">
        <w:rPr>
          <w:rFonts w:ascii="Consolas" w:eastAsia="Times New Roman" w:hAnsi="Consolas" w:cs="Consolas"/>
          <w:color w:val="C7254E"/>
          <w:shd w:val="clear" w:color="auto" w:fill="F9F2F4"/>
        </w:rPr>
        <w:t>padding-</w:t>
      </w:r>
      <w:proofErr w:type="gramStart"/>
      <w:r w:rsidRPr="006A62A5">
        <w:rPr>
          <w:rFonts w:ascii="Consolas" w:eastAsia="Times New Roman" w:hAnsi="Consolas" w:cs="Consolas"/>
          <w:color w:val="C7254E"/>
          <w:shd w:val="clear" w:color="auto" w:fill="F9F2F4"/>
        </w:rPr>
        <w:t>right</w:t>
      </w:r>
      <w:r w:rsidRPr="006A62A5">
        <w:rPr>
          <w:rFonts w:ascii="Arial" w:eastAsia="Times New Roman" w:hAnsi="Arial" w:cs="Arial"/>
          <w:color w:val="4A4A4A"/>
          <w:sz w:val="24"/>
          <w:szCs w:val="24"/>
        </w:rPr>
        <w:t>, ...</w:t>
      </w:r>
      <w:proofErr w:type="gramEnd"/>
      <w:r w:rsidRPr="006A62A5">
        <w:rPr>
          <w:rFonts w:ascii="Arial" w:eastAsia="Times New Roman" w:hAnsi="Arial" w:cs="Arial"/>
          <w:color w:val="4A4A4A"/>
          <w:sz w:val="24"/>
          <w:szCs w:val="24"/>
        </w:rPr>
        <w:t xml:space="preserve"> can be used as needed.</w:t>
      </w:r>
    </w:p>
    <w:p w:rsidR="006A62A5" w:rsidRDefault="006A62A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6A62A5" w:rsidRDefault="006A62A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tags display a button with rounded corners? Both</w:t>
      </w:r>
    </w:p>
    <w:p w:rsidR="006A62A5" w:rsidRDefault="006A62A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6A62A5" w:rsidRPr="006A62A5" w:rsidRDefault="006A62A5" w:rsidP="006A62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62A5">
        <w:rPr>
          <w:rFonts w:ascii="Consolas" w:eastAsia="Times New Roman" w:hAnsi="Consolas" w:cs="Consolas"/>
          <w:color w:val="333333"/>
          <w:sz w:val="20"/>
          <w:szCs w:val="20"/>
        </w:rPr>
        <w:t>&lt;div class="bar bar-header bar-positive"&gt;</w:t>
      </w:r>
    </w:p>
    <w:p w:rsidR="006A62A5" w:rsidRPr="006A62A5" w:rsidRDefault="006A62A5" w:rsidP="006A62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62A5">
        <w:rPr>
          <w:rFonts w:ascii="Consolas" w:eastAsia="Times New Roman" w:hAnsi="Consolas" w:cs="Consolas"/>
          <w:color w:val="333333"/>
          <w:sz w:val="20"/>
          <w:szCs w:val="20"/>
        </w:rPr>
        <w:t xml:space="preserve">  &lt;button class="button icon ion-</w:t>
      </w:r>
      <w:proofErr w:type="spellStart"/>
      <w:r w:rsidRPr="006A62A5">
        <w:rPr>
          <w:rFonts w:ascii="Consolas" w:eastAsia="Times New Roman" w:hAnsi="Consolas" w:cs="Consolas"/>
          <w:color w:val="333333"/>
          <w:sz w:val="20"/>
          <w:szCs w:val="20"/>
        </w:rPr>
        <w:t>navicon</w:t>
      </w:r>
      <w:proofErr w:type="spellEnd"/>
      <w:r w:rsidRPr="006A62A5">
        <w:rPr>
          <w:rFonts w:ascii="Consolas" w:eastAsia="Times New Roman" w:hAnsi="Consolas" w:cs="Consolas"/>
          <w:color w:val="333333"/>
          <w:sz w:val="20"/>
          <w:szCs w:val="20"/>
        </w:rPr>
        <w:t xml:space="preserve">"&gt;  </w:t>
      </w:r>
    </w:p>
    <w:p w:rsidR="006A62A5" w:rsidRPr="006A62A5" w:rsidRDefault="006A62A5" w:rsidP="006A62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62A5">
        <w:rPr>
          <w:rFonts w:ascii="Consolas" w:eastAsia="Times New Roman" w:hAnsi="Consolas" w:cs="Consolas"/>
          <w:color w:val="333333"/>
          <w:sz w:val="20"/>
          <w:szCs w:val="20"/>
        </w:rPr>
        <w:t xml:space="preserve">  &lt;/button&gt;</w:t>
      </w:r>
    </w:p>
    <w:p w:rsidR="006A62A5" w:rsidRPr="006A62A5" w:rsidRDefault="006A62A5" w:rsidP="006A62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62A5">
        <w:rPr>
          <w:rFonts w:ascii="Consolas" w:eastAsia="Times New Roman" w:hAnsi="Consolas" w:cs="Consolas"/>
          <w:color w:val="333333"/>
          <w:sz w:val="20"/>
          <w:szCs w:val="20"/>
        </w:rPr>
        <w:t xml:space="preserve">  &lt;h1 class="title"&gt;Awesome Music App </w:t>
      </w:r>
    </w:p>
    <w:p w:rsidR="006A62A5" w:rsidRPr="006A62A5" w:rsidRDefault="006A62A5" w:rsidP="006A62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62A5">
        <w:rPr>
          <w:rFonts w:ascii="Consolas" w:eastAsia="Times New Roman" w:hAnsi="Consolas" w:cs="Consolas"/>
          <w:color w:val="333333"/>
          <w:sz w:val="20"/>
          <w:szCs w:val="20"/>
        </w:rPr>
        <w:t xml:space="preserve">  &lt;/h1&gt;</w:t>
      </w:r>
    </w:p>
    <w:p w:rsidR="006A62A5" w:rsidRPr="006A62A5" w:rsidRDefault="006A62A5" w:rsidP="006A62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62A5">
        <w:rPr>
          <w:rFonts w:ascii="Consolas" w:eastAsia="Times New Roman" w:hAnsi="Consolas" w:cs="Consolas"/>
          <w:color w:val="333333"/>
          <w:sz w:val="20"/>
          <w:szCs w:val="20"/>
        </w:rPr>
        <w:t>&lt;/div&gt;</w:t>
      </w:r>
    </w:p>
    <w:p w:rsidR="006A62A5" w:rsidRDefault="006A62A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853431" w:rsidRDefault="00853431" w:rsidP="008534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&lt;div class="bar bar-footer bar-calm"&gt;</w:t>
      </w:r>
    </w:p>
    <w:p w:rsidR="00853431" w:rsidRDefault="00853431" w:rsidP="008534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&lt;button class="button icon ion-share"&gt;</w:t>
      </w:r>
    </w:p>
    <w:p w:rsidR="00853431" w:rsidRDefault="00853431" w:rsidP="008534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Share with Friends  </w:t>
      </w:r>
    </w:p>
    <w:p w:rsidR="00853431" w:rsidRDefault="00853431" w:rsidP="008534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&lt;/button&gt;</w:t>
      </w:r>
    </w:p>
    <w:p w:rsidR="00853431" w:rsidRDefault="00853431" w:rsidP="008534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&lt;button class="button icon ion-gear-a"&gt;</w:t>
      </w:r>
    </w:p>
    <w:p w:rsidR="00853431" w:rsidRDefault="00853431" w:rsidP="008534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Settings  </w:t>
      </w:r>
    </w:p>
    <w:p w:rsidR="00853431" w:rsidRDefault="00853431" w:rsidP="008534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&lt;/button&gt;</w:t>
      </w:r>
    </w:p>
    <w:p w:rsidR="00853431" w:rsidRDefault="00853431" w:rsidP="008534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&lt;/div&gt;</w:t>
      </w:r>
    </w:p>
    <w:p w:rsidR="006A62A5" w:rsidRDefault="006A62A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853431" w:rsidRDefault="0085343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853431" w:rsidRDefault="00853431" w:rsidP="008534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lastRenderedPageBreak/>
        <w:t>&lt;div class = "tabs tabs-icon-top tabs-assertive"&gt;</w:t>
      </w:r>
    </w:p>
    <w:p w:rsidR="00853431" w:rsidRDefault="00853431" w:rsidP="008534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&lt;a class = "tab-item"&gt;</w:t>
      </w:r>
    </w:p>
    <w:p w:rsidR="00853431" w:rsidRDefault="00853431" w:rsidP="008534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&lt;</w:t>
      </w:r>
      <w:proofErr w:type="spellStart"/>
      <w:r>
        <w:rPr>
          <w:rStyle w:val="HTMLCode"/>
          <w:rFonts w:ascii="Consolas" w:hAnsi="Consolas" w:cs="Consolas"/>
          <w:color w:val="333333"/>
        </w:rPr>
        <w:t>i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class = "icon ion-home"&gt;&lt;/</w:t>
      </w:r>
      <w:proofErr w:type="spellStart"/>
      <w:r>
        <w:rPr>
          <w:rStyle w:val="HTMLCode"/>
          <w:rFonts w:ascii="Consolas" w:hAnsi="Consolas" w:cs="Consolas"/>
          <w:color w:val="333333"/>
        </w:rPr>
        <w:t>i</w:t>
      </w:r>
      <w:proofErr w:type="spellEnd"/>
      <w:r>
        <w:rPr>
          <w:rStyle w:val="HTMLCode"/>
          <w:rFonts w:ascii="Consolas" w:hAnsi="Consolas" w:cs="Consolas"/>
          <w:color w:val="333333"/>
        </w:rPr>
        <w:t>&gt;</w:t>
      </w:r>
    </w:p>
    <w:p w:rsidR="00853431" w:rsidRDefault="00853431" w:rsidP="008534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Home</w:t>
      </w:r>
    </w:p>
    <w:p w:rsidR="00853431" w:rsidRDefault="00853431" w:rsidP="008534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&lt;/a&gt; </w:t>
      </w:r>
    </w:p>
    <w:p w:rsidR="00853431" w:rsidRDefault="00853431" w:rsidP="008534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&lt;a class = "tab-item"&gt;</w:t>
      </w:r>
    </w:p>
    <w:p w:rsidR="00853431" w:rsidRDefault="00853431" w:rsidP="008534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&lt;</w:t>
      </w:r>
      <w:proofErr w:type="spellStart"/>
      <w:r>
        <w:rPr>
          <w:rStyle w:val="HTMLCode"/>
          <w:rFonts w:ascii="Consolas" w:hAnsi="Consolas" w:cs="Consolas"/>
          <w:color w:val="333333"/>
        </w:rPr>
        <w:t>i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class = "icon ion-star"&gt;&lt;/</w:t>
      </w:r>
      <w:proofErr w:type="spellStart"/>
      <w:r>
        <w:rPr>
          <w:rStyle w:val="HTMLCode"/>
          <w:rFonts w:ascii="Consolas" w:hAnsi="Consolas" w:cs="Consolas"/>
          <w:color w:val="333333"/>
        </w:rPr>
        <w:t>i</w:t>
      </w:r>
      <w:proofErr w:type="spellEnd"/>
      <w:r>
        <w:rPr>
          <w:rStyle w:val="HTMLCode"/>
          <w:rFonts w:ascii="Consolas" w:hAnsi="Consolas" w:cs="Consolas"/>
          <w:color w:val="333333"/>
        </w:rPr>
        <w:t>&gt;</w:t>
      </w:r>
    </w:p>
    <w:p w:rsidR="00853431" w:rsidRDefault="00853431" w:rsidP="008534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 Favorites</w:t>
      </w:r>
    </w:p>
    <w:p w:rsidR="00853431" w:rsidRDefault="00853431" w:rsidP="008534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&lt;/a&gt;</w:t>
      </w:r>
    </w:p>
    <w:p w:rsidR="00853431" w:rsidRDefault="00853431" w:rsidP="008534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&lt;/div&gt;</w:t>
      </w:r>
    </w:p>
    <w:p w:rsidR="00853431" w:rsidRDefault="0085343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853431" w:rsidRDefault="0085343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853431" w:rsidRDefault="00853431" w:rsidP="008534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&lt;div class = "row"&gt;</w:t>
      </w:r>
    </w:p>
    <w:p w:rsidR="00853431" w:rsidRDefault="00853431" w:rsidP="008534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&lt;div class = "col"&gt;row1 col1&lt;/div&gt;</w:t>
      </w:r>
    </w:p>
    <w:p w:rsidR="00853431" w:rsidRDefault="00853431" w:rsidP="008534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&lt;/div&gt;</w:t>
      </w:r>
    </w:p>
    <w:p w:rsidR="00853431" w:rsidRDefault="00853431" w:rsidP="008534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&lt;div class = "row"&gt;</w:t>
      </w:r>
    </w:p>
    <w:p w:rsidR="00853431" w:rsidRDefault="00853431" w:rsidP="008534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&lt;div class = "col col-75"&gt;row2 col1&lt;/div&gt;</w:t>
      </w:r>
    </w:p>
    <w:p w:rsidR="00853431" w:rsidRDefault="00853431" w:rsidP="008534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&lt;div class = "col"&gt;row2 col 2&lt;/div&gt;</w:t>
      </w:r>
    </w:p>
    <w:p w:rsidR="00853431" w:rsidRDefault="00853431" w:rsidP="008534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&lt;/div&gt;</w:t>
      </w:r>
    </w:p>
    <w:p w:rsidR="00853431" w:rsidRDefault="0085343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853431" w:rsidRDefault="0085343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853431" w:rsidRDefault="00853431" w:rsidP="00853431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Responsive Grid</w:t>
      </w:r>
    </w:p>
    <w:p w:rsidR="00853431" w:rsidRDefault="00853431" w:rsidP="0085343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Responsive classes</w:t>
      </w:r>
      <w:r>
        <w:rPr>
          <w:rFonts w:ascii="Arial" w:hAnsi="Arial" w:cs="Arial"/>
          <w:color w:val="4A4A4A"/>
        </w:rPr>
        <w:t> can be used to turn each column in a row into its own row at certain breakpoints. </w:t>
      </w:r>
      <w:r>
        <w:rPr>
          <w:rStyle w:val="Emphasis"/>
          <w:rFonts w:ascii="Arial" w:hAnsi="Arial" w:cs="Arial"/>
          <w:b/>
          <w:bCs/>
          <w:color w:val="4A4A4A"/>
        </w:rPr>
        <w:t>This is useful when columns do not fit well in the available area.</w:t>
      </w:r>
    </w:p>
    <w:p w:rsidR="00853431" w:rsidRDefault="00853431" w:rsidP="0085343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Classes for defining when the columns should break into stack of rows:</w:t>
      </w:r>
    </w:p>
    <w:p w:rsidR="00853431" w:rsidRDefault="00853431" w:rsidP="0085343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lastRenderedPageBreak/>
        <w:t>.responsive-</w:t>
      </w:r>
      <w:proofErr w:type="spellStart"/>
      <w:r>
        <w:rPr>
          <w:rStyle w:val="Emphasis"/>
          <w:rFonts w:ascii="Arial" w:hAnsi="Arial" w:cs="Arial"/>
          <w:b/>
          <w:bCs/>
          <w:color w:val="4A4A4A"/>
        </w:rPr>
        <w:t>sm</w:t>
      </w:r>
      <w:proofErr w:type="spellEnd"/>
      <w:r>
        <w:rPr>
          <w:rFonts w:ascii="Arial" w:hAnsi="Arial" w:cs="Arial"/>
          <w:color w:val="4A4A4A"/>
        </w:rPr>
        <w:t> - Smaller than landscape phone</w:t>
      </w:r>
    </w:p>
    <w:p w:rsidR="00853431" w:rsidRDefault="00853431" w:rsidP="0085343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.responsive-md</w:t>
      </w:r>
      <w:r>
        <w:rPr>
          <w:rFonts w:ascii="Arial" w:hAnsi="Arial" w:cs="Arial"/>
          <w:color w:val="4A4A4A"/>
        </w:rPr>
        <w:t> - Smaller than portrait tablet</w:t>
      </w:r>
    </w:p>
    <w:p w:rsidR="00853431" w:rsidRDefault="00853431" w:rsidP="0085343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.responsive-</w:t>
      </w:r>
      <w:proofErr w:type="spellStart"/>
      <w:r>
        <w:rPr>
          <w:rStyle w:val="Emphasis"/>
          <w:rFonts w:ascii="Arial" w:hAnsi="Arial" w:cs="Arial"/>
          <w:b/>
          <w:bCs/>
          <w:color w:val="4A4A4A"/>
        </w:rPr>
        <w:t>lg</w:t>
      </w:r>
      <w:proofErr w:type="spellEnd"/>
      <w:r>
        <w:rPr>
          <w:rFonts w:ascii="Arial" w:hAnsi="Arial" w:cs="Arial"/>
          <w:color w:val="4A4A4A"/>
        </w:rPr>
        <w:t> - Smaller than landscape tablet</w:t>
      </w:r>
    </w:p>
    <w:p w:rsidR="00853431" w:rsidRDefault="00853431" w:rsidP="0085343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Example:</w:t>
      </w:r>
    </w:p>
    <w:p w:rsidR="00853431" w:rsidRDefault="00853431" w:rsidP="008534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&lt;div class="row responsive-</w:t>
      </w:r>
      <w:proofErr w:type="spellStart"/>
      <w:r>
        <w:rPr>
          <w:rStyle w:val="HTMLCode"/>
          <w:rFonts w:ascii="Consolas" w:hAnsi="Consolas" w:cs="Consolas"/>
          <w:color w:val="333333"/>
        </w:rPr>
        <w:t>sm</w:t>
      </w:r>
      <w:proofErr w:type="spellEnd"/>
      <w:r>
        <w:rPr>
          <w:rStyle w:val="HTMLCode"/>
          <w:rFonts w:ascii="Consolas" w:hAnsi="Consolas" w:cs="Consolas"/>
          <w:color w:val="333333"/>
        </w:rPr>
        <w:t>"&gt;</w:t>
      </w:r>
    </w:p>
    <w:p w:rsidR="00853431" w:rsidRDefault="00853431" w:rsidP="008534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&lt;div class="col"&gt;.col&lt;/div&gt;</w:t>
      </w:r>
    </w:p>
    <w:p w:rsidR="00853431" w:rsidRDefault="00853431" w:rsidP="008534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&lt;div class="col"&gt;.col&lt;/div&gt;</w:t>
      </w:r>
    </w:p>
    <w:p w:rsidR="00853431" w:rsidRDefault="00853431" w:rsidP="008534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&lt;div class="col"&gt;.col&lt;/div&gt;</w:t>
      </w:r>
    </w:p>
    <w:p w:rsidR="00853431" w:rsidRDefault="00853431" w:rsidP="008534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&lt;/div&gt;</w:t>
      </w:r>
    </w:p>
    <w:p w:rsidR="00853431" w:rsidRDefault="0085343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853431" w:rsidRDefault="0085343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853431" w:rsidRDefault="0085343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CSS component is ideal for creating top navigation for a mobile app? – Tabs</w:t>
      </w:r>
    </w:p>
    <w:p w:rsidR="00853431" w:rsidRDefault="0085343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853431" w:rsidRDefault="0085343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Cards can contain ____. All</w:t>
      </w:r>
    </w:p>
    <w:p w:rsidR="00853431" w:rsidRDefault="0085343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C22136" w:rsidRPr="00C22136" w:rsidRDefault="00C22136">
      <w:pPr>
        <w:rPr>
          <w:rFonts w:ascii="Arial" w:hAnsi="Arial" w:cs="Arial"/>
          <w:color w:val="FF0000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Components in iconic by default have both padding of </w:t>
      </w:r>
      <w:r w:rsidRPr="00C22136">
        <w:rPr>
          <w:rFonts w:ascii="Arial" w:hAnsi="Arial" w:cs="Arial"/>
          <w:color w:val="FF0000"/>
          <w:sz w:val="27"/>
          <w:szCs w:val="27"/>
          <w:shd w:val="clear" w:color="auto" w:fill="F8F9FA"/>
        </w:rPr>
        <w:t>0 or 5 pixels – 10 pixels is wrong</w:t>
      </w:r>
    </w:p>
    <w:p w:rsidR="00853431" w:rsidRDefault="0085343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853431" w:rsidRDefault="0085343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Adding which of the following classes to the content, makes space for the header. – </w:t>
      </w:r>
    </w:p>
    <w:p w:rsidR="00B60B19" w:rsidRDefault="00B60B1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B60B19" w:rsidRDefault="00B60B1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is a slide-up pane that lets the user choose from a set of options? –</w:t>
      </w:r>
      <w:r w:rsidR="000F7571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Action Sheet </w:t>
      </w:r>
    </w:p>
    <w:p w:rsidR="00B60B19" w:rsidRDefault="00B60B1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B60B19" w:rsidRDefault="00B60B1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directives can help in using Ionic custom Scroll View, or the built in overflow scrolling of the browse?</w:t>
      </w:r>
      <w:r w:rsidR="000F7571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Content </w:t>
      </w:r>
    </w:p>
    <w:p w:rsidR="00B60B19" w:rsidRDefault="00B60B1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B60B19" w:rsidRDefault="00B60B1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lastRenderedPageBreak/>
        <w:t xml:space="preserve">Which of the following directives can be used to enable the "pull to refresh" functionality? </w:t>
      </w:r>
      <w:r w:rsidR="000F7571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 w:rsidR="000F7571">
        <w:rPr>
          <w:rFonts w:ascii="Arial" w:hAnsi="Arial" w:cs="Arial"/>
          <w:color w:val="5B5B5B"/>
          <w:sz w:val="27"/>
          <w:szCs w:val="27"/>
          <w:shd w:val="clear" w:color="auto" w:fill="F8F9FA"/>
        </w:rPr>
        <w:t>refresher</w:t>
      </w:r>
      <w:proofErr w:type="gramEnd"/>
    </w:p>
    <w:p w:rsidR="00C33C8F" w:rsidRDefault="00C33C8F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C33C8F" w:rsidRDefault="00C33C8F" w:rsidP="00C33C8F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Testing an Ionic App in a Browser</w:t>
      </w:r>
    </w:p>
    <w:p w:rsidR="00C33C8F" w:rsidRDefault="00C33C8F" w:rsidP="00C33C8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Start the local development server by navigating to the </w:t>
      </w:r>
      <w:r>
        <w:rPr>
          <w:rStyle w:val="Emphasis"/>
          <w:rFonts w:ascii="Arial" w:hAnsi="Arial" w:cs="Arial"/>
          <w:b/>
          <w:bCs/>
          <w:color w:val="4A4A4A"/>
        </w:rPr>
        <w:t>project directory</w:t>
      </w:r>
      <w:r>
        <w:rPr>
          <w:rFonts w:ascii="Arial" w:hAnsi="Arial" w:cs="Arial"/>
          <w:color w:val="4A4A4A"/>
        </w:rPr>
        <w:t> and running the command below in the </w:t>
      </w:r>
      <w:r>
        <w:rPr>
          <w:rStyle w:val="Emphasis"/>
          <w:rFonts w:ascii="Arial" w:hAnsi="Arial" w:cs="Arial"/>
          <w:b/>
          <w:bCs/>
          <w:color w:val="4A4A4A"/>
        </w:rPr>
        <w:t>CLI</w:t>
      </w:r>
      <w:r>
        <w:rPr>
          <w:rFonts w:ascii="Arial" w:hAnsi="Arial" w:cs="Arial"/>
          <w:color w:val="4A4A4A"/>
        </w:rPr>
        <w:t>.</w:t>
      </w:r>
    </w:p>
    <w:p w:rsidR="00C33C8F" w:rsidRDefault="00C33C8F" w:rsidP="00C33C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333333"/>
        </w:rPr>
        <w:t>ionic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serve</w:t>
      </w:r>
    </w:p>
    <w:p w:rsidR="00C33C8F" w:rsidRDefault="00C33C8F" w:rsidP="00C33C8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If connected to a network, you can choose to host the app</w:t>
      </w:r>
    </w:p>
    <w:p w:rsidR="00C33C8F" w:rsidRDefault="00C33C8F" w:rsidP="00C33C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In a port in your IP</w:t>
      </w:r>
    </w:p>
    <w:p w:rsidR="00C33C8F" w:rsidRDefault="00C33C8F" w:rsidP="00C33C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In your local host</w:t>
      </w:r>
    </w:p>
    <w:p w:rsidR="00C33C8F" w:rsidRDefault="00C33C8F" w:rsidP="00C33C8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Hosting the app in IP</w:t>
      </w:r>
      <w:r>
        <w:rPr>
          <w:rFonts w:ascii="Arial" w:hAnsi="Arial" w:cs="Arial"/>
          <w:color w:val="4A4A4A"/>
        </w:rPr>
        <w:t>, allows users to test from other devices by invoking the server IP address with the port.</w:t>
      </w:r>
    </w:p>
    <w:p w:rsidR="00C33C8F" w:rsidRDefault="00C33C8F" w:rsidP="00C33C8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Once the command is executed, it will automatically open the app in the browser.</w:t>
      </w:r>
    </w:p>
    <w:p w:rsidR="00C33C8F" w:rsidRDefault="00C33C8F" w:rsidP="00C33C8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Benefits of Ionic Serve:</w:t>
      </w:r>
    </w:p>
    <w:p w:rsidR="00C33C8F" w:rsidRDefault="00C33C8F" w:rsidP="00C33C8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Useful for testing on desktop and device browsers</w:t>
      </w:r>
    </w:p>
    <w:p w:rsidR="00C33C8F" w:rsidRDefault="00C33C8F" w:rsidP="00C33C8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Starts Live Reload of app for file changes, helping monitor changes in the file system.</w:t>
      </w:r>
    </w:p>
    <w:p w:rsidR="00C33C8F" w:rsidRDefault="00C33C8F" w:rsidP="00C33C8F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Running App in Emulator</w:t>
      </w:r>
    </w:p>
    <w:p w:rsidR="00C33C8F" w:rsidRDefault="00C33C8F" w:rsidP="00C33C8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Open the terminal/windows explorer.</w:t>
      </w:r>
    </w:p>
    <w:p w:rsidR="00C33C8F" w:rsidRDefault="00C33C8F" w:rsidP="00C33C8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Go inside the </w:t>
      </w:r>
      <w:proofErr w:type="spellStart"/>
      <w:r>
        <w:rPr>
          <w:rFonts w:ascii="Arial" w:hAnsi="Arial" w:cs="Arial"/>
          <w:color w:val="4A4A4A"/>
        </w:rPr>
        <w:t>TestApp</w:t>
      </w:r>
      <w:proofErr w:type="spellEnd"/>
      <w:r>
        <w:rPr>
          <w:rFonts w:ascii="Arial" w:hAnsi="Arial" w:cs="Arial"/>
          <w:color w:val="4A4A4A"/>
        </w:rPr>
        <w:t xml:space="preserve"> directory and type the emulator command to launch the app.</w:t>
      </w:r>
    </w:p>
    <w:p w:rsidR="00C33C8F" w:rsidRDefault="00C33C8F" w:rsidP="00C33C8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Once the app is launched, click on different tabs to see if the app is working perfectly.</w:t>
      </w:r>
    </w:p>
    <w:p w:rsidR="00C33C8F" w:rsidRDefault="00C33C8F" w:rsidP="00C33C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&gt;ionic emulate </w:t>
      </w:r>
      <w:proofErr w:type="spellStart"/>
      <w:r>
        <w:rPr>
          <w:rStyle w:val="HTMLCode"/>
          <w:rFonts w:ascii="Consolas" w:hAnsi="Consolas" w:cs="Consolas"/>
          <w:color w:val="333333"/>
        </w:rPr>
        <w:t>ios</w:t>
      </w:r>
      <w:proofErr w:type="spellEnd"/>
    </w:p>
    <w:p w:rsidR="00C33C8F" w:rsidRDefault="00C33C8F" w:rsidP="00C33C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OR</w:t>
      </w:r>
    </w:p>
    <w:p w:rsidR="00C33C8F" w:rsidRDefault="00C33C8F" w:rsidP="00C33C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&gt;ionic emulate android</w:t>
      </w:r>
    </w:p>
    <w:p w:rsidR="00C33C8F" w:rsidRDefault="00C33C8F" w:rsidP="00C33C8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lastRenderedPageBreak/>
        <w:t>Note:</w:t>
      </w:r>
      <w:r>
        <w:rPr>
          <w:rFonts w:ascii="Arial" w:hAnsi="Arial" w:cs="Arial"/>
          <w:color w:val="4A4A4A"/>
        </w:rPr>
        <w:t> Optionally, device name can be provided in this command. If not provided, it will automatically open the app in the latest device iOS/Android Device.</w:t>
      </w:r>
    </w:p>
    <w:p w:rsidR="00C33C8F" w:rsidRDefault="00C33C8F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C33C8F" w:rsidRDefault="00C33C8F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C33C8F" w:rsidRDefault="00C33C8F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In Ionic CLI, which of the follow commands can be used to automatically monitor changes in the file system? Ionic serve </w:t>
      </w:r>
    </w:p>
    <w:p w:rsidR="00C33C8F" w:rsidRDefault="00C33C8F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C33C8F" w:rsidRDefault="00C33C8F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CLI is an extension of _________. </w:t>
      </w:r>
      <w:r w:rsidR="0048291E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Node</w:t>
      </w:r>
    </w:p>
    <w:p w:rsidR="00C33C8F" w:rsidRDefault="00C33C8F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C33C8F" w:rsidRDefault="00C33C8F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What is the command for running an app in IOS emulator? </w:t>
      </w:r>
      <w:proofErr w:type="gramStart"/>
      <w:r w:rsidR="0048291E">
        <w:rPr>
          <w:rFonts w:ascii="Arial" w:hAnsi="Arial" w:cs="Arial"/>
          <w:color w:val="5B5B5B"/>
          <w:sz w:val="27"/>
          <w:szCs w:val="27"/>
          <w:shd w:val="clear" w:color="auto" w:fill="F8F9FA"/>
        </w:rPr>
        <w:t>ionic</w:t>
      </w:r>
      <w:proofErr w:type="gramEnd"/>
      <w:r w:rsidR="0048291E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emulate</w:t>
      </w:r>
      <w:r w:rsidRPr="00C33C8F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spellStart"/>
      <w:r w:rsidRPr="00C33C8F">
        <w:rPr>
          <w:rFonts w:ascii="Arial" w:hAnsi="Arial" w:cs="Arial"/>
          <w:color w:val="5B5B5B"/>
          <w:sz w:val="27"/>
          <w:szCs w:val="27"/>
          <w:shd w:val="clear" w:color="auto" w:fill="F8F9FA"/>
        </w:rPr>
        <w:t>ios</w:t>
      </w:r>
      <w:proofErr w:type="spellEnd"/>
    </w:p>
    <w:p w:rsidR="00C33C8F" w:rsidRDefault="00C33C8F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C33C8F" w:rsidRDefault="00C33C8F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CLI is based on </w:t>
      </w:r>
      <w:r w:rsidRPr="00E70438">
        <w:rPr>
          <w:rFonts w:ascii="Arial" w:hAnsi="Arial" w:cs="Arial"/>
          <w:color w:val="FF0000"/>
          <w:sz w:val="27"/>
          <w:szCs w:val="27"/>
          <w:shd w:val="clear" w:color="auto" w:fill="F8F9FA"/>
        </w:rPr>
        <w:t xml:space="preserve">_____. </w:t>
      </w:r>
      <w:r w:rsidR="00E70438" w:rsidRPr="00E70438">
        <w:rPr>
          <w:rFonts w:ascii="Arial" w:hAnsi="Arial" w:cs="Arial"/>
          <w:color w:val="FF0000"/>
          <w:sz w:val="27"/>
          <w:szCs w:val="27"/>
          <w:shd w:val="clear" w:color="auto" w:fill="F8F9FA"/>
        </w:rPr>
        <w:t>I</w:t>
      </w:r>
      <w:r w:rsidR="0048291E" w:rsidRPr="00E70438">
        <w:rPr>
          <w:rFonts w:ascii="Arial" w:hAnsi="Arial" w:cs="Arial"/>
          <w:color w:val="FF0000"/>
          <w:sz w:val="27"/>
          <w:szCs w:val="27"/>
          <w:shd w:val="clear" w:color="auto" w:fill="F8F9FA"/>
        </w:rPr>
        <w:t>onic</w:t>
      </w:r>
      <w:r w:rsidR="00E70438" w:rsidRPr="00E70438">
        <w:rPr>
          <w:rFonts w:ascii="Arial" w:hAnsi="Arial" w:cs="Arial"/>
          <w:color w:val="FF0000"/>
          <w:sz w:val="27"/>
          <w:szCs w:val="27"/>
          <w:shd w:val="clear" w:color="auto" w:fill="F8F9FA"/>
        </w:rPr>
        <w:t xml:space="preserve"> (Wrong)</w:t>
      </w:r>
    </w:p>
    <w:p w:rsidR="0048291E" w:rsidRDefault="0048291E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48291E" w:rsidRDefault="0048291E" w:rsidP="0048291E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Ionic Resources</w:t>
      </w:r>
    </w:p>
    <w:p w:rsidR="0048291E" w:rsidRDefault="0048291E" w:rsidP="0048291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Ionic Resources</w:t>
      </w:r>
      <w:r>
        <w:rPr>
          <w:rFonts w:ascii="Arial" w:hAnsi="Arial" w:cs="Arial"/>
          <w:color w:val="4A4A4A"/>
        </w:rPr>
        <w:t> is a really cool tool for automatically generating all the splash screens and icons for your apps.</w:t>
      </w:r>
    </w:p>
    <w:p w:rsidR="0048291E" w:rsidRDefault="0048291E" w:rsidP="0048291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Save icons, </w:t>
      </w:r>
      <w:proofErr w:type="spellStart"/>
      <w:r>
        <w:rPr>
          <w:rFonts w:ascii="Arial" w:hAnsi="Arial" w:cs="Arial"/>
          <w:color w:val="4A4A4A"/>
        </w:rPr>
        <w:t>splashscreens</w:t>
      </w:r>
      <w:proofErr w:type="spellEnd"/>
      <w:r>
        <w:rPr>
          <w:rFonts w:ascii="Arial" w:hAnsi="Arial" w:cs="Arial"/>
          <w:color w:val="4A4A4A"/>
        </w:rPr>
        <w:t xml:space="preserve"> to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resources</w:t>
      </w:r>
      <w:r>
        <w:rPr>
          <w:rFonts w:ascii="Arial" w:hAnsi="Arial" w:cs="Arial"/>
          <w:color w:val="4A4A4A"/>
        </w:rPr>
        <w:t> folder of Ionic Project, add platform and run the resource tool using:</w:t>
      </w:r>
    </w:p>
    <w:p w:rsidR="0048291E" w:rsidRDefault="0048291E" w:rsidP="004829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ionic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resources</w:t>
      </w:r>
    </w:p>
    <w:p w:rsidR="0048291E" w:rsidRDefault="0048291E" w:rsidP="0048291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This single command,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resizes and crops all images to accommodate different screen sizes</w:t>
      </w:r>
      <w:r>
        <w:rPr>
          <w:rFonts w:ascii="Arial" w:hAnsi="Arial" w:cs="Arial"/>
          <w:color w:val="4A4A4A"/>
        </w:rPr>
        <w:t> and saves them to </w:t>
      </w:r>
      <w:r>
        <w:rPr>
          <w:rStyle w:val="Emphasis"/>
          <w:rFonts w:ascii="Arial" w:hAnsi="Arial" w:cs="Arial"/>
          <w:b/>
          <w:bCs/>
          <w:color w:val="4A4A4A"/>
        </w:rPr>
        <w:t>resources/android</w:t>
      </w:r>
      <w:r>
        <w:rPr>
          <w:rFonts w:ascii="Arial" w:hAnsi="Arial" w:cs="Arial"/>
          <w:color w:val="4A4A4A"/>
        </w:rPr>
        <w:t> or </w:t>
      </w:r>
      <w:r>
        <w:rPr>
          <w:rStyle w:val="Emphasis"/>
          <w:rFonts w:ascii="Arial" w:hAnsi="Arial" w:cs="Arial"/>
          <w:b/>
          <w:bCs/>
          <w:color w:val="4A4A4A"/>
        </w:rPr>
        <w:t>resources/</w:t>
      </w:r>
      <w:proofErr w:type="spellStart"/>
      <w:r>
        <w:rPr>
          <w:rStyle w:val="Emphasis"/>
          <w:rFonts w:ascii="Arial" w:hAnsi="Arial" w:cs="Arial"/>
          <w:b/>
          <w:bCs/>
          <w:color w:val="4A4A4A"/>
        </w:rPr>
        <w:t>ios</w:t>
      </w:r>
      <w:proofErr w:type="spellEnd"/>
      <w:r>
        <w:rPr>
          <w:rFonts w:ascii="Arial" w:hAnsi="Arial" w:cs="Arial"/>
          <w:color w:val="4A4A4A"/>
        </w:rPr>
        <w:t> folders.</w:t>
      </w:r>
    </w:p>
    <w:p w:rsidR="0048291E" w:rsidRDefault="0048291E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48291E" w:rsidRDefault="0048291E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48291E" w:rsidRDefault="0048291E">
      <w:pPr>
        <w:rPr>
          <w:rFonts w:ascii="Arial" w:hAnsi="Arial" w:cs="Arial"/>
          <w:color w:val="4A4A4A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color w:val="4A4A4A"/>
          <w:shd w:val="clear" w:color="auto" w:fill="FFFFFF"/>
        </w:rPr>
        <w:t>Ionic View</w:t>
      </w:r>
      <w:r>
        <w:rPr>
          <w:rFonts w:ascii="Arial" w:hAnsi="Arial" w:cs="Arial"/>
          <w:color w:val="4A4A4A"/>
          <w:shd w:val="clear" w:color="auto" w:fill="FFFFFF"/>
        </w:rPr>
        <w:t> makes it easy to share your Ionic apps with other developers in the organization and testers around the world, without complicated Beta provisioning.</w:t>
      </w:r>
    </w:p>
    <w:p w:rsidR="0048291E" w:rsidRDefault="0048291E" w:rsidP="0048291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>Ionic Framework is light and performant, with most essential components and mobile UI paradigms. If you are looking for anything beyond this, </w:t>
      </w:r>
      <w:r>
        <w:rPr>
          <w:rStyle w:val="Emphasis"/>
          <w:rFonts w:ascii="Arial" w:hAnsi="Arial" w:cs="Arial"/>
          <w:b/>
          <w:bCs/>
          <w:color w:val="4A4A4A"/>
        </w:rPr>
        <w:t>Ionic Market</w:t>
      </w:r>
      <w:r>
        <w:rPr>
          <w:rFonts w:ascii="Arial" w:hAnsi="Arial" w:cs="Arial"/>
          <w:color w:val="4A4A4A"/>
        </w:rPr>
        <w:t> is the place you need to go.</w:t>
      </w:r>
    </w:p>
    <w:p w:rsidR="0048291E" w:rsidRDefault="0048291E" w:rsidP="0048291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Ionic Market</w:t>
      </w:r>
      <w:r>
        <w:rPr>
          <w:rFonts w:ascii="Arial" w:hAnsi="Arial" w:cs="Arial"/>
          <w:color w:val="4A4A4A"/>
        </w:rPr>
        <w:t> facilitates an open exchange of </w:t>
      </w:r>
      <w:r>
        <w:rPr>
          <w:rStyle w:val="Emphasis"/>
          <w:rFonts w:ascii="Arial" w:hAnsi="Arial" w:cs="Arial"/>
          <w:b/>
          <w:bCs/>
          <w:color w:val="4A4A4A"/>
        </w:rPr>
        <w:t>Ionic starter apps, themes, and plugins</w:t>
      </w:r>
      <w:r>
        <w:rPr>
          <w:rFonts w:ascii="Arial" w:hAnsi="Arial" w:cs="Arial"/>
          <w:color w:val="4A4A4A"/>
        </w:rPr>
        <w:t> to jumpstart app development.</w:t>
      </w:r>
    </w:p>
    <w:p w:rsidR="0048291E" w:rsidRDefault="0048291E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48291E" w:rsidRDefault="0048291E" w:rsidP="0048291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Ionic Creator is a </w:t>
      </w:r>
      <w:r>
        <w:rPr>
          <w:rStyle w:val="Emphasis"/>
          <w:rFonts w:ascii="Arial" w:hAnsi="Arial" w:cs="Arial"/>
          <w:b/>
          <w:bCs/>
          <w:color w:val="4A4A4A"/>
        </w:rPr>
        <w:t>Rapid Mobile App Builder</w:t>
      </w:r>
      <w:r>
        <w:rPr>
          <w:rFonts w:ascii="Arial" w:hAnsi="Arial" w:cs="Arial"/>
          <w:color w:val="4A4A4A"/>
        </w:rPr>
        <w:t xml:space="preserve"> with simple </w:t>
      </w:r>
      <w:proofErr w:type="spellStart"/>
      <w:r>
        <w:rPr>
          <w:rFonts w:ascii="Arial" w:hAnsi="Arial" w:cs="Arial"/>
          <w:color w:val="4A4A4A"/>
        </w:rPr>
        <w:t>draganddrop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gramStart"/>
      <w:r>
        <w:rPr>
          <w:rFonts w:ascii="Arial" w:hAnsi="Arial" w:cs="Arial"/>
          <w:color w:val="4A4A4A"/>
        </w:rPr>
        <w:t>components, that</w:t>
      </w:r>
      <w:proofErr w:type="gramEnd"/>
      <w:r>
        <w:rPr>
          <w:rFonts w:ascii="Arial" w:hAnsi="Arial" w:cs="Arial"/>
          <w:color w:val="4A4A4A"/>
        </w:rPr>
        <w:t xml:space="preserve"> can help </w:t>
      </w:r>
      <w:proofErr w:type="spellStart"/>
      <w:r>
        <w:rPr>
          <w:rFonts w:ascii="Arial" w:hAnsi="Arial" w:cs="Arial"/>
          <w:color w:val="4A4A4A"/>
        </w:rPr>
        <w:t>any one</w:t>
      </w:r>
      <w:proofErr w:type="spellEnd"/>
      <w:r>
        <w:rPr>
          <w:rFonts w:ascii="Arial" w:hAnsi="Arial" w:cs="Arial"/>
          <w:color w:val="4A4A4A"/>
        </w:rPr>
        <w:t xml:space="preserve"> to build an App at jet speed.</w:t>
      </w:r>
    </w:p>
    <w:p w:rsidR="0048291E" w:rsidRDefault="0048291E" w:rsidP="0048291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 xml:space="preserve">Going beyond </w:t>
      </w:r>
      <w:proofErr w:type="spellStart"/>
      <w:r>
        <w:rPr>
          <w:rStyle w:val="Emphasis"/>
          <w:rFonts w:ascii="Arial" w:hAnsi="Arial" w:cs="Arial"/>
          <w:b/>
          <w:bCs/>
          <w:color w:val="4A4A4A"/>
        </w:rPr>
        <w:t>prototying</w:t>
      </w:r>
      <w:proofErr w:type="spellEnd"/>
      <w:r>
        <w:rPr>
          <w:rFonts w:ascii="Arial" w:hAnsi="Arial" w:cs="Arial"/>
          <w:color w:val="4A4A4A"/>
        </w:rPr>
        <w:t>, you can add your own code, export clean, standards compliant Ionic projects, and even iOS and Android builds ready to submit to the App Stores.</w:t>
      </w:r>
    </w:p>
    <w:p w:rsidR="0048291E" w:rsidRDefault="0048291E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48291E" w:rsidRPr="0048291E" w:rsidRDefault="0048291E" w:rsidP="0048291E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48291E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A collection of over 70 native AngularJS extensions</w:t>
      </w:r>
      <w:r w:rsidRPr="0048291E">
        <w:rPr>
          <w:rFonts w:ascii="Arial" w:eastAsia="Times New Roman" w:hAnsi="Arial" w:cs="Arial"/>
          <w:color w:val="4A4A4A"/>
          <w:sz w:val="24"/>
          <w:szCs w:val="24"/>
        </w:rPr>
        <w:t xml:space="preserve"> on top of the Cordova API that </w:t>
      </w:r>
      <w:proofErr w:type="spellStart"/>
      <w:r w:rsidRPr="0048291E">
        <w:rPr>
          <w:rFonts w:ascii="Arial" w:eastAsia="Times New Roman" w:hAnsi="Arial" w:cs="Arial"/>
          <w:color w:val="4A4A4A"/>
          <w:sz w:val="24"/>
          <w:szCs w:val="24"/>
        </w:rPr>
        <w:t>makesit</w:t>
      </w:r>
      <w:proofErr w:type="spellEnd"/>
      <w:r w:rsidRPr="0048291E">
        <w:rPr>
          <w:rFonts w:ascii="Arial" w:eastAsia="Times New Roman" w:hAnsi="Arial" w:cs="Arial"/>
          <w:color w:val="4A4A4A"/>
          <w:sz w:val="24"/>
          <w:szCs w:val="24"/>
        </w:rPr>
        <w:t xml:space="preserve"> easy to build, test, and deploy Cordova mobile apps with AngularJS.</w:t>
      </w:r>
    </w:p>
    <w:p w:rsidR="0048291E" w:rsidRPr="0048291E" w:rsidRDefault="0048291E" w:rsidP="0048291E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proofErr w:type="spellStart"/>
      <w:proofErr w:type="gramStart"/>
      <w:r w:rsidRPr="0048291E">
        <w:rPr>
          <w:rFonts w:ascii="Arial" w:eastAsia="Times New Roman" w:hAnsi="Arial" w:cs="Arial"/>
          <w:color w:val="4A4A4A"/>
          <w:sz w:val="24"/>
          <w:szCs w:val="24"/>
        </w:rPr>
        <w:t>ngCordova</w:t>
      </w:r>
      <w:proofErr w:type="spellEnd"/>
      <w:proofErr w:type="gramEnd"/>
      <w:r w:rsidRPr="0048291E">
        <w:rPr>
          <w:rFonts w:ascii="Arial" w:eastAsia="Times New Roman" w:hAnsi="Arial" w:cs="Arial"/>
          <w:color w:val="4A4A4A"/>
          <w:sz w:val="24"/>
          <w:szCs w:val="24"/>
        </w:rPr>
        <w:t xml:space="preserve"> offers plugins for features like:</w:t>
      </w:r>
    </w:p>
    <w:p w:rsidR="0048291E" w:rsidRPr="0048291E" w:rsidRDefault="0048291E" w:rsidP="004829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8291E">
        <w:rPr>
          <w:rFonts w:ascii="Arial" w:eastAsia="Times New Roman" w:hAnsi="Arial" w:cs="Arial"/>
          <w:color w:val="4A4A4A"/>
          <w:sz w:val="24"/>
          <w:szCs w:val="24"/>
        </w:rPr>
        <w:t>Camera</w:t>
      </w:r>
    </w:p>
    <w:p w:rsidR="0048291E" w:rsidRPr="0048291E" w:rsidRDefault="0048291E" w:rsidP="004829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8291E">
        <w:rPr>
          <w:rFonts w:ascii="Arial" w:eastAsia="Times New Roman" w:hAnsi="Arial" w:cs="Arial"/>
          <w:color w:val="4A4A4A"/>
          <w:sz w:val="24"/>
          <w:szCs w:val="24"/>
        </w:rPr>
        <w:t>Touch ID</w:t>
      </w:r>
    </w:p>
    <w:p w:rsidR="0048291E" w:rsidRPr="0048291E" w:rsidRDefault="0048291E" w:rsidP="004829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8291E">
        <w:rPr>
          <w:rFonts w:ascii="Arial" w:eastAsia="Times New Roman" w:hAnsi="Arial" w:cs="Arial"/>
          <w:color w:val="4A4A4A"/>
          <w:sz w:val="24"/>
          <w:szCs w:val="24"/>
        </w:rPr>
        <w:t>Authorization</w:t>
      </w:r>
    </w:p>
    <w:p w:rsidR="0048291E" w:rsidRPr="0048291E" w:rsidRDefault="0048291E" w:rsidP="004829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8291E">
        <w:rPr>
          <w:rFonts w:ascii="Arial" w:eastAsia="Times New Roman" w:hAnsi="Arial" w:cs="Arial"/>
          <w:color w:val="4A4A4A"/>
          <w:sz w:val="24"/>
          <w:szCs w:val="24"/>
        </w:rPr>
        <w:t>Push Notification</w:t>
      </w:r>
    </w:p>
    <w:p w:rsidR="0048291E" w:rsidRPr="0048291E" w:rsidRDefault="0048291E" w:rsidP="004829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8291E">
        <w:rPr>
          <w:rFonts w:ascii="Arial" w:eastAsia="Times New Roman" w:hAnsi="Arial" w:cs="Arial"/>
          <w:color w:val="4A4A4A"/>
          <w:sz w:val="24"/>
          <w:szCs w:val="24"/>
        </w:rPr>
        <w:t>Geolocation</w:t>
      </w:r>
    </w:p>
    <w:p w:rsidR="0048291E" w:rsidRPr="0048291E" w:rsidRDefault="0048291E" w:rsidP="004829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8291E">
        <w:rPr>
          <w:rFonts w:ascii="Arial" w:eastAsia="Times New Roman" w:hAnsi="Arial" w:cs="Arial"/>
          <w:color w:val="4A4A4A"/>
          <w:sz w:val="24"/>
          <w:szCs w:val="24"/>
        </w:rPr>
        <w:t>Progress Indicator</w:t>
      </w:r>
    </w:p>
    <w:p w:rsidR="00B60B19" w:rsidRDefault="00B60B1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B60B19" w:rsidRDefault="0048291E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of the following can be used for Rapid Prototyping? –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ionic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Creator</w:t>
      </w:r>
    </w:p>
    <w:p w:rsidR="0048291E" w:rsidRDefault="0048291E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tool can be used to create icons and splash screens for all supported devices? Ionic resources</w:t>
      </w:r>
      <w:bookmarkStart w:id="0" w:name="_GoBack"/>
      <w:bookmarkEnd w:id="0"/>
    </w:p>
    <w:sectPr w:rsidR="00482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303B"/>
    <w:multiLevelType w:val="multilevel"/>
    <w:tmpl w:val="0FAA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806B22"/>
    <w:multiLevelType w:val="multilevel"/>
    <w:tmpl w:val="7D94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83287E"/>
    <w:multiLevelType w:val="multilevel"/>
    <w:tmpl w:val="4162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CE5"/>
    <w:rsid w:val="00063961"/>
    <w:rsid w:val="000F7571"/>
    <w:rsid w:val="002F33C2"/>
    <w:rsid w:val="00444CE5"/>
    <w:rsid w:val="0048291E"/>
    <w:rsid w:val="005E01E2"/>
    <w:rsid w:val="005E3FD7"/>
    <w:rsid w:val="006A62A5"/>
    <w:rsid w:val="007E1FAE"/>
    <w:rsid w:val="00853431"/>
    <w:rsid w:val="008874AD"/>
    <w:rsid w:val="00A72AD4"/>
    <w:rsid w:val="00B60B19"/>
    <w:rsid w:val="00BC3488"/>
    <w:rsid w:val="00C22136"/>
    <w:rsid w:val="00C33C8F"/>
    <w:rsid w:val="00DB27F3"/>
    <w:rsid w:val="00E7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A62A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44CE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A62A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62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2A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A62A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44CE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A62A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62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2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F1F53425</Template>
  <TotalTime>0</TotalTime>
  <Pages>6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5464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Mariyappan  S</dc:creator>
  <cp:keywords/>
  <dc:description/>
  <cp:lastModifiedBy>GURUSAMY, MADHUMITA (EXTERN) (EXTERN)</cp:lastModifiedBy>
  <cp:revision>7</cp:revision>
  <dcterms:created xsi:type="dcterms:W3CDTF">2018-04-11T05:13:00Z</dcterms:created>
  <dcterms:modified xsi:type="dcterms:W3CDTF">2018-04-16T09:11:00Z</dcterms:modified>
</cp:coreProperties>
</file>